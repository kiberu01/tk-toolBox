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Elly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paper pack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notebook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